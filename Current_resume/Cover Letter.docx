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BDBCE5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C341D6" w14:textId="7CAD0D75" w:rsidR="00692703" w:rsidRPr="00CF1A49" w:rsidRDefault="00940742" w:rsidP="00913946">
            <w:pPr>
              <w:pStyle w:val="Title"/>
            </w:pPr>
            <w:r>
              <w:t>Robert Garcia</w:t>
            </w:r>
          </w:p>
          <w:p w14:paraId="06C18211" w14:textId="1E8828D3" w:rsidR="00692703" w:rsidRPr="00CF1A49" w:rsidRDefault="00940742" w:rsidP="00913946">
            <w:pPr>
              <w:pStyle w:val="ContactInfo"/>
              <w:contextualSpacing w:val="0"/>
            </w:pPr>
            <w:r>
              <w:t>2090 Thunderchief Ct APT C, Hampton VA, 23665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E013A3B722742FAB29BFD09EEC9590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757-690-5109</w:t>
            </w:r>
          </w:p>
          <w:p w14:paraId="48A7790D" w14:textId="20E623BB" w:rsidR="00692703" w:rsidRPr="00CF1A49" w:rsidRDefault="00940742" w:rsidP="00913946">
            <w:pPr>
              <w:pStyle w:val="ContactInfoEmphasis"/>
              <w:contextualSpacing w:val="0"/>
            </w:pPr>
            <w:r>
              <w:t>Grobert179@yahoo.com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6D82498EC7F47CCB1A721BC4DE2686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www.linkedin.com/in/robertgarcia792</w:t>
            </w:r>
          </w:p>
        </w:tc>
      </w:tr>
      <w:tr w:rsidR="005579C9" w:rsidRPr="00CF1A49" w14:paraId="16BF923E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890CDF" w14:textId="77777777" w:rsidR="005579C9" w:rsidRDefault="005579C9" w:rsidP="005579C9"/>
        </w:tc>
      </w:tr>
    </w:tbl>
    <w:p w14:paraId="4E5A1616" w14:textId="77777777" w:rsidR="005579C9" w:rsidRDefault="005579C9" w:rsidP="005579C9">
      <w:pPr>
        <w:pStyle w:val="Header"/>
      </w:pPr>
    </w:p>
    <w:p w14:paraId="07A73D7D" w14:textId="4C7C8334" w:rsidR="005579C9" w:rsidRDefault="00CE158B" w:rsidP="005579C9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Geo Owl</w:t>
      </w:r>
      <w:r w:rsidR="00AB6920">
        <w:rPr>
          <w:rFonts w:cstheme="minorHAnsi"/>
          <w:szCs w:val="24"/>
        </w:rPr>
        <w:t xml:space="preserve"> LLC</w:t>
      </w:r>
    </w:p>
    <w:p w14:paraId="3926EA5B" w14:textId="2D4D2858" w:rsidR="00AB6920" w:rsidRDefault="00AB6920" w:rsidP="005579C9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Wilmington, NC</w:t>
      </w:r>
    </w:p>
    <w:p w14:paraId="349624EF" w14:textId="77777777" w:rsidR="00E2757C" w:rsidRPr="00E2757C" w:rsidRDefault="00E2757C" w:rsidP="005579C9">
      <w:pPr>
        <w:pStyle w:val="Header"/>
        <w:rPr>
          <w:rFonts w:cstheme="minorHAnsi"/>
          <w:szCs w:val="24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3EA5B050" w14:textId="77777777" w:rsidTr="00BB7E51">
        <w:trPr>
          <w:trHeight w:val="8914"/>
        </w:trPr>
        <w:tc>
          <w:tcPr>
            <w:tcW w:w="9290" w:type="dxa"/>
          </w:tcPr>
          <w:p w14:paraId="4580DBEC" w14:textId="7504DC4E" w:rsidR="005579C9" w:rsidRDefault="0001283C" w:rsidP="005579C9">
            <w:r>
              <w:t>Dear Hiring Manager,</w:t>
            </w:r>
          </w:p>
          <w:p w14:paraId="39B81D65" w14:textId="77777777" w:rsidR="0001283C" w:rsidRDefault="0001283C" w:rsidP="005579C9"/>
          <w:p w14:paraId="7E779AE4" w14:textId="230CF233" w:rsidR="0001283C" w:rsidRDefault="0001283C" w:rsidP="005579C9">
            <w:r>
              <w:t>I am writing to express my interest in th</w:t>
            </w:r>
            <w:r w:rsidR="00F93B9A">
              <w:t>e G</w:t>
            </w:r>
            <w:r w:rsidR="00F1354D">
              <w:t>EOINT Instructor</w:t>
            </w:r>
            <w:r>
              <w:t xml:space="preserve"> position</w:t>
            </w:r>
            <w:r w:rsidR="00445D93">
              <w:t xml:space="preserve">. I am a self-motivated and progress-driven Air Force geospatial analyst separating from 9 years of </w:t>
            </w:r>
            <w:r w:rsidR="0032552B">
              <w:t>active-duty</w:t>
            </w:r>
            <w:r w:rsidR="00445D93">
              <w:t xml:space="preserve"> service with an extensive background in this industry. I have developed and </w:t>
            </w:r>
            <w:r w:rsidR="0032552B">
              <w:t>executed</w:t>
            </w:r>
            <w:r w:rsidR="00445D93">
              <w:t xml:space="preserve"> strategies that I believe will bring value to </w:t>
            </w:r>
            <w:r w:rsidR="004D756F">
              <w:t>your organization</w:t>
            </w:r>
            <w:r w:rsidR="00445D93">
              <w:t>.</w:t>
            </w:r>
          </w:p>
          <w:p w14:paraId="62022BF4" w14:textId="77777777" w:rsidR="00445D93" w:rsidRDefault="00445D93" w:rsidP="005579C9"/>
          <w:p w14:paraId="18394317" w14:textId="77777777" w:rsidR="00FF40DD" w:rsidRDefault="00FF40DD" w:rsidP="00FF40DD">
            <w:r>
              <w:t>While I have not had the opportunity to provide formal AETC/TRADOC training, I believe my time in the Air Force has given me the knowledge and ability to excel in this role. My current position in the 30</w:t>
            </w:r>
            <w:r w:rsidRPr="002A37B0">
              <w:rPr>
                <w:vertAlign w:val="superscript"/>
              </w:rPr>
              <w:t>th</w:t>
            </w:r>
            <w:r>
              <w:t xml:space="preserve"> Intelligence Squadron has me as the GEOINT Lead for my team where my duties involve advancing tradecraft and analytical skills with report writing, machine-learning/automated intelligence tools, and advanced imagery analysis using all forms of imagery in the electromagnetic spectrum.</w:t>
            </w:r>
          </w:p>
          <w:p w14:paraId="7912F25D" w14:textId="77777777" w:rsidR="0082105F" w:rsidRDefault="0082105F" w:rsidP="005579C9"/>
          <w:p w14:paraId="0D1B0AE8" w14:textId="6ED20B60" w:rsidR="0082105F" w:rsidRDefault="0082105F" w:rsidP="005579C9">
            <w:r>
              <w:t xml:space="preserve">I have effective communication skills and the </w:t>
            </w:r>
            <w:r w:rsidR="00B07557">
              <w:t>motivation</w:t>
            </w:r>
            <w:r>
              <w:t xml:space="preserve"> to take on challenging work. I am also skilled at </w:t>
            </w:r>
            <w:r w:rsidR="00C63A07">
              <w:t xml:space="preserve">data management, </w:t>
            </w:r>
            <w:r w:rsidR="00D30B38">
              <w:t xml:space="preserve">using a variety of ESRI product suites such as ArcMap, </w:t>
            </w:r>
            <w:proofErr w:type="spellStart"/>
            <w:r w:rsidR="00D30B38">
              <w:t>ArcPro</w:t>
            </w:r>
            <w:proofErr w:type="spellEnd"/>
            <w:r w:rsidR="00D30B38">
              <w:t xml:space="preserve">, </w:t>
            </w:r>
            <w:r w:rsidR="00BE2B1F">
              <w:t xml:space="preserve">and ArcGIS Online, and have taken accredited Python courses while also </w:t>
            </w:r>
            <w:r w:rsidR="006C5645">
              <w:t xml:space="preserve">taking self-learning Python courses through </w:t>
            </w:r>
            <w:proofErr w:type="spellStart"/>
            <w:r w:rsidR="006C5645">
              <w:t>Codecademy</w:t>
            </w:r>
            <w:proofErr w:type="spellEnd"/>
            <w:r>
              <w:t xml:space="preserve">. I am confident </w:t>
            </w:r>
            <w:r w:rsidR="00B07557">
              <w:t>that I have the drive, knowledge, and experience you need.</w:t>
            </w:r>
          </w:p>
          <w:p w14:paraId="1EE0837B" w14:textId="77777777" w:rsidR="00B07557" w:rsidRDefault="00B07557" w:rsidP="005579C9"/>
          <w:p w14:paraId="547F9C9F" w14:textId="0FCD1816" w:rsidR="00B07557" w:rsidRDefault="00B07557" w:rsidP="005579C9">
            <w:r>
              <w:t>Thank you for your time. It would be a pleasure to speak with you and discuss this opportunity with</w:t>
            </w:r>
            <w:r w:rsidR="00B75F7F">
              <w:t xml:space="preserve">in </w:t>
            </w:r>
            <w:r w:rsidR="006C5645">
              <w:t>Hanker Systems</w:t>
            </w:r>
            <w:r w:rsidR="00F8188B">
              <w:t>. I look forward to hearing from you soon.</w:t>
            </w:r>
          </w:p>
          <w:p w14:paraId="578A461C" w14:textId="77777777" w:rsidR="00F8188B" w:rsidRDefault="00F8188B" w:rsidP="005579C9"/>
          <w:p w14:paraId="07A6A454" w14:textId="35176538" w:rsidR="00F8188B" w:rsidRDefault="00F8188B" w:rsidP="005579C9">
            <w:r>
              <w:t xml:space="preserve">Sincerely, </w:t>
            </w:r>
          </w:p>
          <w:p w14:paraId="7B81D3C2" w14:textId="22B31045" w:rsidR="005579C9" w:rsidRPr="00CF1A49" w:rsidRDefault="00F8188B" w:rsidP="00F8188B">
            <w:r>
              <w:t>Robert Garcia</w:t>
            </w:r>
          </w:p>
        </w:tc>
      </w:tr>
    </w:tbl>
    <w:p w14:paraId="7569CA32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4EEF" w14:textId="77777777" w:rsidR="00DE6B76" w:rsidRDefault="00DE6B76" w:rsidP="0068194B">
      <w:r>
        <w:separator/>
      </w:r>
    </w:p>
    <w:p w14:paraId="593BF01A" w14:textId="77777777" w:rsidR="00DE6B76" w:rsidRDefault="00DE6B76"/>
    <w:p w14:paraId="6B770802" w14:textId="77777777" w:rsidR="00DE6B76" w:rsidRDefault="00DE6B76"/>
  </w:endnote>
  <w:endnote w:type="continuationSeparator" w:id="0">
    <w:p w14:paraId="201AD21D" w14:textId="77777777" w:rsidR="00DE6B76" w:rsidRDefault="00DE6B76" w:rsidP="0068194B">
      <w:r>
        <w:continuationSeparator/>
      </w:r>
    </w:p>
    <w:p w14:paraId="3FFB52F0" w14:textId="77777777" w:rsidR="00DE6B76" w:rsidRDefault="00DE6B76"/>
    <w:p w14:paraId="27A9A811" w14:textId="77777777" w:rsidR="00DE6B76" w:rsidRDefault="00DE6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7510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7EAE" w14:textId="77777777" w:rsidR="00DE6B76" w:rsidRDefault="00DE6B76" w:rsidP="0068194B">
      <w:r>
        <w:separator/>
      </w:r>
    </w:p>
    <w:p w14:paraId="428ACC3A" w14:textId="77777777" w:rsidR="00DE6B76" w:rsidRDefault="00DE6B76"/>
    <w:p w14:paraId="61C99FF0" w14:textId="77777777" w:rsidR="00DE6B76" w:rsidRDefault="00DE6B76"/>
  </w:footnote>
  <w:footnote w:type="continuationSeparator" w:id="0">
    <w:p w14:paraId="02A526FD" w14:textId="77777777" w:rsidR="00DE6B76" w:rsidRDefault="00DE6B76" w:rsidP="0068194B">
      <w:r>
        <w:continuationSeparator/>
      </w:r>
    </w:p>
    <w:p w14:paraId="14D5634C" w14:textId="77777777" w:rsidR="00DE6B76" w:rsidRDefault="00DE6B76"/>
    <w:p w14:paraId="594F149B" w14:textId="77777777" w:rsidR="00DE6B76" w:rsidRDefault="00DE6B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BB0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342D59" wp14:editId="50BC86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B65960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83"/>
    <w:rsid w:val="000001EF"/>
    <w:rsid w:val="00001FE9"/>
    <w:rsid w:val="00007322"/>
    <w:rsid w:val="00007728"/>
    <w:rsid w:val="0001283C"/>
    <w:rsid w:val="00024584"/>
    <w:rsid w:val="00024730"/>
    <w:rsid w:val="0004153B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0C2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656"/>
    <w:rsid w:val="002253B0"/>
    <w:rsid w:val="00236D54"/>
    <w:rsid w:val="00241D8C"/>
    <w:rsid w:val="00241FDB"/>
    <w:rsid w:val="0024720C"/>
    <w:rsid w:val="0025537D"/>
    <w:rsid w:val="00256B45"/>
    <w:rsid w:val="002617AE"/>
    <w:rsid w:val="002638D0"/>
    <w:rsid w:val="002647D3"/>
    <w:rsid w:val="00275EAE"/>
    <w:rsid w:val="0028060A"/>
    <w:rsid w:val="00291F71"/>
    <w:rsid w:val="00294998"/>
    <w:rsid w:val="00297F18"/>
    <w:rsid w:val="002A1945"/>
    <w:rsid w:val="002A37B0"/>
    <w:rsid w:val="002B2958"/>
    <w:rsid w:val="002B3FC8"/>
    <w:rsid w:val="002D23C5"/>
    <w:rsid w:val="002D4200"/>
    <w:rsid w:val="002D5040"/>
    <w:rsid w:val="002D6137"/>
    <w:rsid w:val="002E0D73"/>
    <w:rsid w:val="002E7E61"/>
    <w:rsid w:val="002F05E5"/>
    <w:rsid w:val="002F254D"/>
    <w:rsid w:val="002F30E4"/>
    <w:rsid w:val="00305778"/>
    <w:rsid w:val="00307140"/>
    <w:rsid w:val="00316DFF"/>
    <w:rsid w:val="0032552B"/>
    <w:rsid w:val="00325B57"/>
    <w:rsid w:val="00336056"/>
    <w:rsid w:val="003544E1"/>
    <w:rsid w:val="00366398"/>
    <w:rsid w:val="003A0632"/>
    <w:rsid w:val="003A30E5"/>
    <w:rsid w:val="003A6ADF"/>
    <w:rsid w:val="003B5928"/>
    <w:rsid w:val="003D10EB"/>
    <w:rsid w:val="003D380F"/>
    <w:rsid w:val="003E160D"/>
    <w:rsid w:val="003F1D5F"/>
    <w:rsid w:val="00405128"/>
    <w:rsid w:val="00406CFF"/>
    <w:rsid w:val="00416B25"/>
    <w:rsid w:val="00417B69"/>
    <w:rsid w:val="00420592"/>
    <w:rsid w:val="004231EE"/>
    <w:rsid w:val="00425793"/>
    <w:rsid w:val="00426A01"/>
    <w:rsid w:val="004319E0"/>
    <w:rsid w:val="00432830"/>
    <w:rsid w:val="00437E8C"/>
    <w:rsid w:val="00440225"/>
    <w:rsid w:val="00442189"/>
    <w:rsid w:val="00445D9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56F"/>
    <w:rsid w:val="004E01EB"/>
    <w:rsid w:val="004E2794"/>
    <w:rsid w:val="004E6CC7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B6D65"/>
    <w:rsid w:val="005C5932"/>
    <w:rsid w:val="005D3CA7"/>
    <w:rsid w:val="005D4CC1"/>
    <w:rsid w:val="005E0986"/>
    <w:rsid w:val="005F4B91"/>
    <w:rsid w:val="005F55D2"/>
    <w:rsid w:val="006005BF"/>
    <w:rsid w:val="0062312F"/>
    <w:rsid w:val="00625F2C"/>
    <w:rsid w:val="006618E9"/>
    <w:rsid w:val="00664399"/>
    <w:rsid w:val="00675D65"/>
    <w:rsid w:val="0068194B"/>
    <w:rsid w:val="00684EF3"/>
    <w:rsid w:val="00692703"/>
    <w:rsid w:val="006A1962"/>
    <w:rsid w:val="006B5D48"/>
    <w:rsid w:val="006B7D7B"/>
    <w:rsid w:val="006C11FD"/>
    <w:rsid w:val="006C1A5E"/>
    <w:rsid w:val="006C5645"/>
    <w:rsid w:val="006E1507"/>
    <w:rsid w:val="006E24C5"/>
    <w:rsid w:val="00712D8B"/>
    <w:rsid w:val="007273B7"/>
    <w:rsid w:val="00733E0A"/>
    <w:rsid w:val="0074403D"/>
    <w:rsid w:val="00746D44"/>
    <w:rsid w:val="007538DC"/>
    <w:rsid w:val="00757803"/>
    <w:rsid w:val="0076193A"/>
    <w:rsid w:val="00773037"/>
    <w:rsid w:val="0079206B"/>
    <w:rsid w:val="00796076"/>
    <w:rsid w:val="007C0566"/>
    <w:rsid w:val="007C606B"/>
    <w:rsid w:val="007E6A61"/>
    <w:rsid w:val="007F5208"/>
    <w:rsid w:val="00801140"/>
    <w:rsid w:val="00803404"/>
    <w:rsid w:val="0082105F"/>
    <w:rsid w:val="00834955"/>
    <w:rsid w:val="00855B59"/>
    <w:rsid w:val="00860461"/>
    <w:rsid w:val="0086487C"/>
    <w:rsid w:val="00870B20"/>
    <w:rsid w:val="008829F8"/>
    <w:rsid w:val="00884A81"/>
    <w:rsid w:val="00885897"/>
    <w:rsid w:val="008868B4"/>
    <w:rsid w:val="008A61A6"/>
    <w:rsid w:val="008A6538"/>
    <w:rsid w:val="008C7056"/>
    <w:rsid w:val="008E4770"/>
    <w:rsid w:val="008F3B14"/>
    <w:rsid w:val="00901899"/>
    <w:rsid w:val="0090344B"/>
    <w:rsid w:val="0090477D"/>
    <w:rsid w:val="00905715"/>
    <w:rsid w:val="0091321E"/>
    <w:rsid w:val="00913946"/>
    <w:rsid w:val="0092178A"/>
    <w:rsid w:val="0092726B"/>
    <w:rsid w:val="009361BA"/>
    <w:rsid w:val="00940742"/>
    <w:rsid w:val="00944F78"/>
    <w:rsid w:val="00945DA9"/>
    <w:rsid w:val="009510E7"/>
    <w:rsid w:val="00952C89"/>
    <w:rsid w:val="009571D8"/>
    <w:rsid w:val="009650EA"/>
    <w:rsid w:val="009756D1"/>
    <w:rsid w:val="0097790C"/>
    <w:rsid w:val="0098506E"/>
    <w:rsid w:val="009A44CE"/>
    <w:rsid w:val="009C4A2B"/>
    <w:rsid w:val="009C4DFC"/>
    <w:rsid w:val="009D44F8"/>
    <w:rsid w:val="009E3160"/>
    <w:rsid w:val="009E3290"/>
    <w:rsid w:val="009F220C"/>
    <w:rsid w:val="009F3B05"/>
    <w:rsid w:val="009F4931"/>
    <w:rsid w:val="00A07BA6"/>
    <w:rsid w:val="00A108F5"/>
    <w:rsid w:val="00A14534"/>
    <w:rsid w:val="00A16DAA"/>
    <w:rsid w:val="00A24162"/>
    <w:rsid w:val="00A25023"/>
    <w:rsid w:val="00A26412"/>
    <w:rsid w:val="00A270EA"/>
    <w:rsid w:val="00A34BA2"/>
    <w:rsid w:val="00A36F27"/>
    <w:rsid w:val="00A42E32"/>
    <w:rsid w:val="00A45BCC"/>
    <w:rsid w:val="00A46E63"/>
    <w:rsid w:val="00A51DC5"/>
    <w:rsid w:val="00A53DE1"/>
    <w:rsid w:val="00A552E6"/>
    <w:rsid w:val="00A615E1"/>
    <w:rsid w:val="00A755E8"/>
    <w:rsid w:val="00A93A5D"/>
    <w:rsid w:val="00AB138B"/>
    <w:rsid w:val="00AB32F8"/>
    <w:rsid w:val="00AB610B"/>
    <w:rsid w:val="00AB6920"/>
    <w:rsid w:val="00AD233A"/>
    <w:rsid w:val="00AD360E"/>
    <w:rsid w:val="00AD40FB"/>
    <w:rsid w:val="00AD4290"/>
    <w:rsid w:val="00AD7283"/>
    <w:rsid w:val="00AD782D"/>
    <w:rsid w:val="00AE7650"/>
    <w:rsid w:val="00B06FB1"/>
    <w:rsid w:val="00B07557"/>
    <w:rsid w:val="00B10EBE"/>
    <w:rsid w:val="00B158D7"/>
    <w:rsid w:val="00B236F1"/>
    <w:rsid w:val="00B50F99"/>
    <w:rsid w:val="00B51D1B"/>
    <w:rsid w:val="00B540F4"/>
    <w:rsid w:val="00B60FD0"/>
    <w:rsid w:val="00B622DF"/>
    <w:rsid w:val="00B6332A"/>
    <w:rsid w:val="00B75F7F"/>
    <w:rsid w:val="00B81760"/>
    <w:rsid w:val="00B8494C"/>
    <w:rsid w:val="00B873CB"/>
    <w:rsid w:val="00BA1546"/>
    <w:rsid w:val="00BB4E51"/>
    <w:rsid w:val="00BB7E51"/>
    <w:rsid w:val="00BC7553"/>
    <w:rsid w:val="00BD431F"/>
    <w:rsid w:val="00BE2B1F"/>
    <w:rsid w:val="00BE423E"/>
    <w:rsid w:val="00BF61AC"/>
    <w:rsid w:val="00C407BD"/>
    <w:rsid w:val="00C444BB"/>
    <w:rsid w:val="00C47FA6"/>
    <w:rsid w:val="00C57FC6"/>
    <w:rsid w:val="00C63A07"/>
    <w:rsid w:val="00C66A7D"/>
    <w:rsid w:val="00C779DA"/>
    <w:rsid w:val="00C814F7"/>
    <w:rsid w:val="00CA4B4D"/>
    <w:rsid w:val="00CB35C3"/>
    <w:rsid w:val="00CC534B"/>
    <w:rsid w:val="00CD323D"/>
    <w:rsid w:val="00CE158B"/>
    <w:rsid w:val="00CE4030"/>
    <w:rsid w:val="00CE64B3"/>
    <w:rsid w:val="00CF1A49"/>
    <w:rsid w:val="00D0630C"/>
    <w:rsid w:val="00D243A9"/>
    <w:rsid w:val="00D305E5"/>
    <w:rsid w:val="00D30B38"/>
    <w:rsid w:val="00D37CD3"/>
    <w:rsid w:val="00D66A52"/>
    <w:rsid w:val="00D66EFA"/>
    <w:rsid w:val="00D72A2D"/>
    <w:rsid w:val="00D878B6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1E59"/>
    <w:rsid w:val="00DE6534"/>
    <w:rsid w:val="00DE6B76"/>
    <w:rsid w:val="00DF2D6B"/>
    <w:rsid w:val="00DF4D6C"/>
    <w:rsid w:val="00E01923"/>
    <w:rsid w:val="00E14498"/>
    <w:rsid w:val="00E2397A"/>
    <w:rsid w:val="00E254DB"/>
    <w:rsid w:val="00E2757C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A6E"/>
    <w:rsid w:val="00EB3FBA"/>
    <w:rsid w:val="00EB6FFF"/>
    <w:rsid w:val="00EC1351"/>
    <w:rsid w:val="00EC4CBF"/>
    <w:rsid w:val="00ED726D"/>
    <w:rsid w:val="00EE2CA8"/>
    <w:rsid w:val="00EF17E8"/>
    <w:rsid w:val="00EF51D9"/>
    <w:rsid w:val="00F130DD"/>
    <w:rsid w:val="00F1354D"/>
    <w:rsid w:val="00F24884"/>
    <w:rsid w:val="00F476C4"/>
    <w:rsid w:val="00F601EB"/>
    <w:rsid w:val="00F61DF9"/>
    <w:rsid w:val="00F66058"/>
    <w:rsid w:val="00F8188B"/>
    <w:rsid w:val="00F81960"/>
    <w:rsid w:val="00F8769D"/>
    <w:rsid w:val="00F9350C"/>
    <w:rsid w:val="00F93B9A"/>
    <w:rsid w:val="00F94EB5"/>
    <w:rsid w:val="00F9624D"/>
    <w:rsid w:val="00FB31C1"/>
    <w:rsid w:val="00FB58F2"/>
    <w:rsid w:val="00FC6AEA"/>
    <w:rsid w:val="00FD3D13"/>
    <w:rsid w:val="00FE55A2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B52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be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013A3B722742FAB29BFD09EEC95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F596D-9186-4461-A777-9309320172B0}"/>
      </w:docPartPr>
      <w:docPartBody>
        <w:p w:rsidR="00E446C0" w:rsidRDefault="00857EFF">
          <w:pPr>
            <w:pStyle w:val="8E013A3B722742FAB29BFD09EEC95905"/>
          </w:pPr>
          <w:r w:rsidRPr="00CF1A49">
            <w:t>·</w:t>
          </w:r>
        </w:p>
      </w:docPartBody>
    </w:docPart>
    <w:docPart>
      <w:docPartPr>
        <w:name w:val="06D82498EC7F47CCB1A721BC4DE26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B3327-C83E-4953-8121-F8C5EC228F68}"/>
      </w:docPartPr>
      <w:docPartBody>
        <w:p w:rsidR="00E446C0" w:rsidRDefault="00857EFF">
          <w:pPr>
            <w:pStyle w:val="06D82498EC7F47CCB1A721BC4DE2686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FF"/>
    <w:rsid w:val="00146840"/>
    <w:rsid w:val="00857EFF"/>
    <w:rsid w:val="00864CBF"/>
    <w:rsid w:val="00A07287"/>
    <w:rsid w:val="00D82B0B"/>
    <w:rsid w:val="00E4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E013A3B722742FAB29BFD09EEC95905">
    <w:name w:val="8E013A3B722742FAB29BFD09EEC95905"/>
  </w:style>
  <w:style w:type="paragraph" w:customStyle="1" w:styleId="06D82498EC7F47CCB1A721BC4DE26866">
    <w:name w:val="06D82498EC7F47CCB1A721BC4DE26866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221</Words>
  <Characters>1372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2022-01-05T14:44:00Z</dcterms:created>
  <dcterms:modified xsi:type="dcterms:W3CDTF">2022-05-05T22:50:00Z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