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D11073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788BE9" w14:textId="735FC19A" w:rsidR="00692703" w:rsidRPr="00CF1A49" w:rsidRDefault="00451BDE" w:rsidP="00913946">
            <w:pPr>
              <w:pStyle w:val="Title"/>
            </w:pPr>
            <w:r>
              <w:t>Sophie Garcia</w:t>
            </w:r>
          </w:p>
          <w:p w14:paraId="269C4D14" w14:textId="28CF940E" w:rsidR="00692703" w:rsidRPr="00CF1A49" w:rsidRDefault="00451BDE" w:rsidP="00913946">
            <w:pPr>
              <w:pStyle w:val="ContactInfo"/>
              <w:contextualSpacing w:val="0"/>
            </w:pPr>
            <w:r>
              <w:t>117 Stoney Ridge Ave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20C3B5052C436E81978C0EC0CEEDC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757-751-5720</w:t>
            </w:r>
          </w:p>
          <w:p w14:paraId="5545AD2A" w14:textId="22CAB68C" w:rsidR="00692703" w:rsidRPr="00CF1A49" w:rsidRDefault="00451BDE" w:rsidP="00913946">
            <w:pPr>
              <w:pStyle w:val="ContactInfoEmphasis"/>
              <w:contextualSpacing w:val="0"/>
            </w:pPr>
            <w:r>
              <w:t>Sophie_driscoll@live.co.uk</w:t>
            </w:r>
          </w:p>
        </w:tc>
      </w:tr>
      <w:tr w:rsidR="009571D8" w:rsidRPr="00CF1A49" w14:paraId="22F9FA2A" w14:textId="77777777" w:rsidTr="00692703">
        <w:tc>
          <w:tcPr>
            <w:tcW w:w="9360" w:type="dxa"/>
            <w:tcMar>
              <w:top w:w="432" w:type="dxa"/>
            </w:tcMar>
          </w:tcPr>
          <w:p w14:paraId="414F86FA" w14:textId="2C3C103A" w:rsidR="001755A8" w:rsidRPr="00CF1A49" w:rsidRDefault="00451BDE" w:rsidP="00913946">
            <w:pPr>
              <w:contextualSpacing w:val="0"/>
            </w:pPr>
            <w:r>
              <w:t>Organized and motivated employee eager to apply time management and organizational skills in various environments. Seeking entry level opportunities to expand skills while facilitating company growth.</w:t>
            </w:r>
          </w:p>
        </w:tc>
      </w:tr>
    </w:tbl>
    <w:p w14:paraId="6AFEF2D3" w14:textId="77777777" w:rsidR="004E01EB" w:rsidRPr="00CF1A49" w:rsidRDefault="0068737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CF035E20B3F4443B995939728DB093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BFD8EF7" w14:textId="77777777" w:rsidTr="00D66A52">
        <w:tc>
          <w:tcPr>
            <w:tcW w:w="9355" w:type="dxa"/>
          </w:tcPr>
          <w:p w14:paraId="51B67320" w14:textId="5EFF92E3" w:rsidR="001D0BF1" w:rsidRPr="00CF1A49" w:rsidRDefault="00451BDE" w:rsidP="001D0BF1">
            <w:pPr>
              <w:pStyle w:val="Heading3"/>
              <w:contextualSpacing w:val="0"/>
              <w:outlineLvl w:val="2"/>
            </w:pPr>
            <w:r>
              <w:t>Jan 2015 – dec 2020</w:t>
            </w:r>
          </w:p>
          <w:p w14:paraId="5F6B70CF" w14:textId="19FD3E80" w:rsidR="001D0BF1" w:rsidRPr="00CF1A49" w:rsidRDefault="00451BDE" w:rsidP="001D0BF1">
            <w:pPr>
              <w:pStyle w:val="Heading2"/>
              <w:contextualSpacing w:val="0"/>
              <w:outlineLvl w:val="1"/>
            </w:pPr>
            <w:r>
              <w:t>childcare provider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self employ</w:t>
            </w:r>
            <w:r w:rsidR="001576FC">
              <w:rPr>
                <w:rStyle w:val="SubtleReference"/>
              </w:rPr>
              <w:t>ed</w:t>
            </w:r>
          </w:p>
          <w:p w14:paraId="0B958BF6" w14:textId="7A470592" w:rsidR="00E92741" w:rsidRDefault="00E92741" w:rsidP="00E92741">
            <w:pPr>
              <w:pStyle w:val="highlight-placeholder-parent"/>
              <w:numPr>
                <w:ilvl w:val="0"/>
                <w:numId w:val="14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Assisted children in development of social, communication and problem-solving skills.</w:t>
            </w:r>
          </w:p>
          <w:p w14:paraId="032717A4" w14:textId="77777777" w:rsidR="00E92741" w:rsidRDefault="00E92741" w:rsidP="00E92741">
            <w:pPr>
              <w:pStyle w:val="highlight-placeholder-parent"/>
              <w:numPr>
                <w:ilvl w:val="0"/>
                <w:numId w:val="14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Communicated with parents about daily activities and any concerning behaviors.</w:t>
            </w:r>
          </w:p>
          <w:p w14:paraId="0DC295B2" w14:textId="77777777" w:rsidR="00E92741" w:rsidRDefault="00E92741" w:rsidP="00E92741">
            <w:pPr>
              <w:pStyle w:val="highlight-placeholder-parent"/>
              <w:numPr>
                <w:ilvl w:val="0"/>
                <w:numId w:val="14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Planned and implemented engaging activities to encourage creativity and expression.</w:t>
            </w:r>
          </w:p>
          <w:p w14:paraId="7CF57A18" w14:textId="77777777" w:rsidR="00E92741" w:rsidRDefault="00E92741" w:rsidP="00E92741">
            <w:pPr>
              <w:pStyle w:val="highlight-placeholder-parent"/>
              <w:numPr>
                <w:ilvl w:val="0"/>
                <w:numId w:val="14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Enforced rules to teach good manners and maintain safe environment.</w:t>
            </w:r>
          </w:p>
          <w:p w14:paraId="37D39B67" w14:textId="66A9EA37" w:rsidR="001E3120" w:rsidRPr="00E92741" w:rsidRDefault="00E92741" w:rsidP="00E92741">
            <w:pPr>
              <w:pStyle w:val="highlight-placeholder-parent"/>
              <w:numPr>
                <w:ilvl w:val="0"/>
                <w:numId w:val="14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 xml:space="preserve">Maintained flexibility to work with children of various </w:t>
            </w:r>
            <w:proofErr w:type="gramStart"/>
            <w:r>
              <w:rPr>
                <w:rFonts w:ascii="Work Sans" w:hAnsi="Work Sans"/>
                <w:color w:val="333333"/>
                <w:sz w:val="21"/>
                <w:szCs w:val="21"/>
              </w:rPr>
              <w:t>ages</w:t>
            </w:r>
            <w:r w:rsidR="009B43FD">
              <w:rPr>
                <w:rFonts w:ascii="Work Sans" w:hAnsi="Work Sans"/>
                <w:color w:val="333333"/>
                <w:sz w:val="21"/>
                <w:szCs w:val="21"/>
              </w:rPr>
              <w:t>,</w:t>
            </w:r>
            <w:r>
              <w:rPr>
                <w:rFonts w:ascii="Work Sans" w:hAnsi="Work Sans"/>
                <w:color w:val="333333"/>
                <w:sz w:val="21"/>
                <w:szCs w:val="21"/>
              </w:rPr>
              <w:t>,</w:t>
            </w:r>
            <w:proofErr w:type="gramEnd"/>
            <w:r>
              <w:rPr>
                <w:rFonts w:ascii="Work Sans" w:hAnsi="Work Sans"/>
                <w:color w:val="333333"/>
                <w:sz w:val="21"/>
                <w:szCs w:val="21"/>
              </w:rPr>
              <w:t xml:space="preserve"> different personalities and in different roles.</w:t>
            </w:r>
          </w:p>
        </w:tc>
      </w:tr>
      <w:tr w:rsidR="00F61DF9" w:rsidRPr="00CF1A49" w14:paraId="55F7D8D3" w14:textId="77777777" w:rsidTr="00F61DF9">
        <w:tc>
          <w:tcPr>
            <w:tcW w:w="9355" w:type="dxa"/>
            <w:tcMar>
              <w:top w:w="216" w:type="dxa"/>
            </w:tcMar>
          </w:tcPr>
          <w:p w14:paraId="59627DAF" w14:textId="2232CA8A" w:rsidR="00F61DF9" w:rsidRPr="00CF1A49" w:rsidRDefault="00E92741" w:rsidP="00F61DF9">
            <w:pPr>
              <w:pStyle w:val="Heading3"/>
              <w:contextualSpacing w:val="0"/>
              <w:outlineLvl w:val="2"/>
            </w:pPr>
            <w:r>
              <w:t>11/2018 – 11/2020</w:t>
            </w:r>
          </w:p>
          <w:p w14:paraId="327C8841" w14:textId="330825FA" w:rsidR="00F61DF9" w:rsidRPr="00CF1A49" w:rsidRDefault="00E92741" w:rsidP="00F61DF9">
            <w:pPr>
              <w:pStyle w:val="Heading2"/>
              <w:contextualSpacing w:val="0"/>
              <w:outlineLvl w:val="1"/>
            </w:pPr>
            <w:r>
              <w:t>Personal Secretary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street arts hire ltd</w:t>
            </w:r>
          </w:p>
          <w:p w14:paraId="47B85008" w14:textId="77777777" w:rsidR="00E92741" w:rsidRDefault="00E92741" w:rsidP="00E92741">
            <w:pPr>
              <w:pStyle w:val="highlight-placeholder-parent"/>
              <w:numPr>
                <w:ilvl w:val="0"/>
                <w:numId w:val="15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Maintained detailed administrative and procedural processes to improve accuracy and efficiency.</w:t>
            </w:r>
          </w:p>
          <w:p w14:paraId="04E3157B" w14:textId="27535813" w:rsidR="00E92741" w:rsidRDefault="00E92741" w:rsidP="00E92741">
            <w:pPr>
              <w:pStyle w:val="highlight-placeholder-parent"/>
              <w:numPr>
                <w:ilvl w:val="0"/>
                <w:numId w:val="15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Controlled and managed document processes by reviewing files, records, and critical information to confirm accuracy and comply with company policies and procedures.</w:t>
            </w:r>
          </w:p>
          <w:p w14:paraId="16BBC99B" w14:textId="2F9720F4" w:rsidR="00E92741" w:rsidRDefault="00E92741" w:rsidP="00E92741">
            <w:pPr>
              <w:pStyle w:val="highlight-placeholder-parent"/>
              <w:numPr>
                <w:ilvl w:val="0"/>
                <w:numId w:val="15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Composed, proofread, and distributed clean and professional business correspondence and internal team communications.</w:t>
            </w:r>
          </w:p>
          <w:p w14:paraId="3D320272" w14:textId="77777777" w:rsidR="00E92741" w:rsidRDefault="00E92741" w:rsidP="00E92741">
            <w:pPr>
              <w:pStyle w:val="highlight-placeholder-parent"/>
              <w:numPr>
                <w:ilvl w:val="0"/>
                <w:numId w:val="15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Managed client correspondence, record tracking and data communications.</w:t>
            </w:r>
          </w:p>
          <w:p w14:paraId="3B516888" w14:textId="77777777" w:rsidR="00E92741" w:rsidRDefault="00E92741" w:rsidP="00F61DF9"/>
          <w:p w14:paraId="02E72357" w14:textId="37E88F28" w:rsidR="00E92741" w:rsidRPr="00CF1A49" w:rsidRDefault="00E92741" w:rsidP="00E92741">
            <w:pPr>
              <w:pStyle w:val="Heading3"/>
              <w:contextualSpacing w:val="0"/>
              <w:outlineLvl w:val="2"/>
            </w:pPr>
            <w:r>
              <w:t>03/2007 – 12/2011</w:t>
            </w:r>
          </w:p>
          <w:p w14:paraId="784376DA" w14:textId="5AE4F8E4" w:rsidR="00E92741" w:rsidRPr="00CF1A49" w:rsidRDefault="00E92741" w:rsidP="00E92741">
            <w:pPr>
              <w:pStyle w:val="Heading2"/>
              <w:contextualSpacing w:val="0"/>
              <w:outlineLvl w:val="1"/>
            </w:pPr>
            <w:r>
              <w:t>Customer service advisor</w:t>
            </w:r>
            <w:r w:rsidRPr="00CF1A49">
              <w:t xml:space="preserve">, </w:t>
            </w:r>
            <w:r>
              <w:rPr>
                <w:rStyle w:val="SubtleReference"/>
              </w:rPr>
              <w:t>leeds building society</w:t>
            </w:r>
          </w:p>
          <w:p w14:paraId="7937A404" w14:textId="2BC03768" w:rsidR="00E92741" w:rsidRDefault="00E92741" w:rsidP="00E92741">
            <w:pPr>
              <w:pStyle w:val="highlight-placeholder-parent"/>
              <w:numPr>
                <w:ilvl w:val="0"/>
                <w:numId w:val="16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Delivered fast, friendly, and knowledgeable service for routine questions and service complaints.</w:t>
            </w:r>
          </w:p>
          <w:p w14:paraId="669C1826" w14:textId="77777777" w:rsidR="00E92741" w:rsidRDefault="00E92741" w:rsidP="00E92741">
            <w:pPr>
              <w:pStyle w:val="highlight-placeholder-parent"/>
              <w:numPr>
                <w:ilvl w:val="0"/>
                <w:numId w:val="16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Interacted with customers to provide and process information in response to inquiries, concerns and requests about services and products.</w:t>
            </w:r>
          </w:p>
          <w:p w14:paraId="0D575CD3" w14:textId="77777777" w:rsidR="00E92741" w:rsidRDefault="00E92741" w:rsidP="00E92741">
            <w:pPr>
              <w:pStyle w:val="highlight-placeholder-parent"/>
              <w:numPr>
                <w:ilvl w:val="0"/>
                <w:numId w:val="16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Contacted customers to service accounts, address issues and propose new offerings.</w:t>
            </w:r>
          </w:p>
          <w:p w14:paraId="6B90B728" w14:textId="77777777" w:rsidR="00E92741" w:rsidRDefault="00E92741" w:rsidP="00E92741">
            <w:pPr>
              <w:pStyle w:val="highlight-placeholder-parent"/>
              <w:numPr>
                <w:ilvl w:val="0"/>
                <w:numId w:val="16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Consulted with customers regarding needs and addressed concerns.</w:t>
            </w:r>
          </w:p>
          <w:p w14:paraId="29CF75B0" w14:textId="77777777" w:rsidR="00E92741" w:rsidRDefault="00E92741" w:rsidP="00E92741">
            <w:pPr>
              <w:pStyle w:val="highlight-placeholder-parent"/>
              <w:numPr>
                <w:ilvl w:val="0"/>
                <w:numId w:val="16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lastRenderedPageBreak/>
              <w:t>Oversaw address of customer requests for friendly, knowledgeable service and support.</w:t>
            </w:r>
          </w:p>
          <w:p w14:paraId="16E2BA08" w14:textId="77777777" w:rsidR="00E92741" w:rsidRDefault="00E92741" w:rsidP="00E92741">
            <w:pPr>
              <w:pStyle w:val="highlight-placeholder-parent"/>
              <w:numPr>
                <w:ilvl w:val="0"/>
                <w:numId w:val="16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Attained multiple positions such as home insurance specialist and mortgage accreditation specialist.</w:t>
            </w:r>
          </w:p>
          <w:p w14:paraId="13077743" w14:textId="77777777" w:rsidR="00E92741" w:rsidRDefault="00E92741" w:rsidP="00E92741">
            <w:pPr>
              <w:pStyle w:val="highlight-placeholder-parent"/>
              <w:numPr>
                <w:ilvl w:val="0"/>
                <w:numId w:val="16"/>
              </w:numPr>
              <w:spacing w:before="0" w:after="0"/>
              <w:rPr>
                <w:rFonts w:ascii="Work Sans" w:hAnsi="Work Sans"/>
                <w:color w:val="333333"/>
                <w:sz w:val="21"/>
                <w:szCs w:val="21"/>
              </w:rPr>
            </w:pPr>
            <w:r>
              <w:rPr>
                <w:rFonts w:ascii="Work Sans" w:hAnsi="Work Sans"/>
                <w:color w:val="333333"/>
                <w:sz w:val="21"/>
                <w:szCs w:val="21"/>
              </w:rPr>
              <w:t>Consistently met monthly targets and quotas.</w:t>
            </w:r>
          </w:p>
          <w:p w14:paraId="6E83EBBE" w14:textId="2032AB8A" w:rsidR="00E92741" w:rsidRDefault="00E92741" w:rsidP="00E92741"/>
        </w:tc>
      </w:tr>
    </w:tbl>
    <w:sdt>
      <w:sdtPr>
        <w:alias w:val="Education:"/>
        <w:tag w:val="Education:"/>
        <w:id w:val="-1908763273"/>
        <w:placeholder>
          <w:docPart w:val="A523FE26FF0C4568A2966B5B1D9523F3"/>
        </w:placeholder>
        <w:temporary/>
        <w:showingPlcHdr/>
        <w15:appearance w15:val="hidden"/>
      </w:sdtPr>
      <w:sdtEndPr/>
      <w:sdtContent>
        <w:p w14:paraId="2045F9C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1D8A951" w14:textId="77777777" w:rsidTr="00D66A52">
        <w:tc>
          <w:tcPr>
            <w:tcW w:w="9355" w:type="dxa"/>
          </w:tcPr>
          <w:p w14:paraId="378C5369" w14:textId="68CE195E" w:rsidR="001D0BF1" w:rsidRPr="00CF1A49" w:rsidRDefault="00E92741" w:rsidP="001D0BF1">
            <w:pPr>
              <w:pStyle w:val="Heading3"/>
              <w:contextualSpacing w:val="0"/>
              <w:outlineLvl w:val="2"/>
            </w:pPr>
            <w:r>
              <w:t>Aug 2007</w:t>
            </w:r>
          </w:p>
          <w:p w14:paraId="1D68B040" w14:textId="57DEB57C" w:rsidR="001D0BF1" w:rsidRPr="00CF1A49" w:rsidRDefault="00E92741" w:rsidP="001D0BF1">
            <w:pPr>
              <w:pStyle w:val="Heading2"/>
              <w:contextualSpacing w:val="0"/>
              <w:outlineLvl w:val="1"/>
            </w:pPr>
            <w:r>
              <w:t>General certificate of secondary ed</w:t>
            </w:r>
            <w:r w:rsidR="00EA60A7">
              <w:t>ucation (GCSE)</w:t>
            </w:r>
            <w:r w:rsidR="001D0BF1" w:rsidRPr="00CF1A49">
              <w:t xml:space="preserve">, </w:t>
            </w:r>
            <w:r w:rsidR="00EA60A7">
              <w:rPr>
                <w:rStyle w:val="SubtleReference"/>
              </w:rPr>
              <w:t>Deacons School UK</w:t>
            </w:r>
          </w:p>
          <w:p w14:paraId="543E3734" w14:textId="62F5C099" w:rsidR="007538DC" w:rsidRPr="00CF1A49" w:rsidRDefault="00EA60A7" w:rsidP="007538DC">
            <w:pPr>
              <w:contextualSpacing w:val="0"/>
            </w:pPr>
            <w:r>
              <w:t>This is the British equivalent of a High School Diploma.</w:t>
            </w:r>
          </w:p>
        </w:tc>
      </w:tr>
      <w:tr w:rsidR="00F61DF9" w:rsidRPr="00CF1A49" w14:paraId="444B7661" w14:textId="77777777" w:rsidTr="00F61DF9">
        <w:tc>
          <w:tcPr>
            <w:tcW w:w="9355" w:type="dxa"/>
            <w:tcMar>
              <w:top w:w="216" w:type="dxa"/>
            </w:tcMar>
          </w:tcPr>
          <w:p w14:paraId="5D814BF2" w14:textId="4C97F785" w:rsidR="00F61DF9" w:rsidRDefault="00F61DF9" w:rsidP="00E92741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88ABD17D61A2431792E8F37266CDC24E"/>
        </w:placeholder>
        <w:temporary/>
        <w:showingPlcHdr/>
        <w15:appearance w15:val="hidden"/>
      </w:sdtPr>
      <w:sdtEndPr/>
      <w:sdtContent>
        <w:p w14:paraId="1E093D8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475C5D5" w14:textId="77777777" w:rsidTr="00CF1A49">
        <w:tc>
          <w:tcPr>
            <w:tcW w:w="4675" w:type="dxa"/>
          </w:tcPr>
          <w:p w14:paraId="638B5404" w14:textId="67CEF512" w:rsidR="001E3120" w:rsidRPr="006E1507" w:rsidRDefault="00EA60A7" w:rsidP="006E1507">
            <w:pPr>
              <w:pStyle w:val="ListBullet"/>
              <w:contextualSpacing w:val="0"/>
            </w:pPr>
            <w:r>
              <w:t>Data Management</w:t>
            </w:r>
          </w:p>
          <w:p w14:paraId="086021F6" w14:textId="77777777" w:rsidR="001F4E6D" w:rsidRDefault="00EA60A7" w:rsidP="006E1507">
            <w:pPr>
              <w:pStyle w:val="ListBullet"/>
              <w:contextualSpacing w:val="0"/>
            </w:pPr>
            <w:r>
              <w:t>Customer Service</w:t>
            </w:r>
          </w:p>
          <w:p w14:paraId="2626DA48" w14:textId="77777777" w:rsidR="00EA60A7" w:rsidRDefault="00EA60A7" w:rsidP="006E1507">
            <w:pPr>
              <w:pStyle w:val="ListBullet"/>
              <w:contextualSpacing w:val="0"/>
            </w:pPr>
            <w:r>
              <w:t>Microsoft Office</w:t>
            </w:r>
          </w:p>
          <w:p w14:paraId="6C1A6531" w14:textId="77777777" w:rsidR="00EA60A7" w:rsidRDefault="00EA60A7" w:rsidP="006E1507">
            <w:pPr>
              <w:pStyle w:val="ListBullet"/>
              <w:contextualSpacing w:val="0"/>
            </w:pPr>
            <w:r>
              <w:t>Flexibility</w:t>
            </w:r>
          </w:p>
          <w:p w14:paraId="7322F8B7" w14:textId="706B35E6" w:rsidR="0011500B" w:rsidRPr="006E1507" w:rsidRDefault="0011500B" w:rsidP="006E1507">
            <w:pPr>
              <w:pStyle w:val="ListBullet"/>
              <w:contextualSpacing w:val="0"/>
            </w:pPr>
            <w:r>
              <w:t>Communication</w:t>
            </w:r>
          </w:p>
        </w:tc>
        <w:tc>
          <w:tcPr>
            <w:tcW w:w="4675" w:type="dxa"/>
            <w:tcMar>
              <w:left w:w="360" w:type="dxa"/>
            </w:tcMar>
          </w:tcPr>
          <w:p w14:paraId="1FAC6777" w14:textId="37CE8829" w:rsidR="003A0632" w:rsidRPr="006E1507" w:rsidRDefault="00EA60A7" w:rsidP="006E1507">
            <w:pPr>
              <w:pStyle w:val="ListBullet"/>
              <w:contextualSpacing w:val="0"/>
            </w:pPr>
            <w:r>
              <w:t>Multi-Tasking</w:t>
            </w:r>
          </w:p>
          <w:p w14:paraId="3409F1C2" w14:textId="7980E71B" w:rsidR="001E3120" w:rsidRPr="006E1507" w:rsidRDefault="00EA60A7" w:rsidP="006E1507">
            <w:pPr>
              <w:pStyle w:val="ListBullet"/>
              <w:contextualSpacing w:val="0"/>
            </w:pPr>
            <w:r>
              <w:t>Patience</w:t>
            </w:r>
          </w:p>
          <w:p w14:paraId="4BEF5E4A" w14:textId="77777777" w:rsidR="001E3120" w:rsidRDefault="00EA60A7" w:rsidP="006E1507">
            <w:pPr>
              <w:pStyle w:val="ListBullet"/>
              <w:contextualSpacing w:val="0"/>
            </w:pPr>
            <w:r>
              <w:t>Program Management</w:t>
            </w:r>
          </w:p>
          <w:p w14:paraId="7C8C7BC9" w14:textId="316271E7" w:rsidR="0011500B" w:rsidRPr="006E1507" w:rsidRDefault="00687377" w:rsidP="006E1507">
            <w:pPr>
              <w:pStyle w:val="ListBullet"/>
              <w:contextualSpacing w:val="0"/>
            </w:pPr>
            <w:r>
              <w:t>Teamwork</w:t>
            </w:r>
          </w:p>
        </w:tc>
      </w:tr>
    </w:tbl>
    <w:p w14:paraId="3A4F18BF" w14:textId="529DDEC0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BD3B" w14:textId="77777777" w:rsidR="00451BDE" w:rsidRDefault="00451BDE" w:rsidP="0068194B">
      <w:r>
        <w:separator/>
      </w:r>
    </w:p>
    <w:p w14:paraId="3C5C6F8E" w14:textId="77777777" w:rsidR="00451BDE" w:rsidRDefault="00451BDE"/>
    <w:p w14:paraId="41305C60" w14:textId="77777777" w:rsidR="00451BDE" w:rsidRDefault="00451BDE"/>
  </w:endnote>
  <w:endnote w:type="continuationSeparator" w:id="0">
    <w:p w14:paraId="02DCA88F" w14:textId="77777777" w:rsidR="00451BDE" w:rsidRDefault="00451BDE" w:rsidP="0068194B">
      <w:r>
        <w:continuationSeparator/>
      </w:r>
    </w:p>
    <w:p w14:paraId="663B18A4" w14:textId="77777777" w:rsidR="00451BDE" w:rsidRDefault="00451BDE"/>
    <w:p w14:paraId="042D293F" w14:textId="77777777" w:rsidR="00451BDE" w:rsidRDefault="00451B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57D9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1DE6" w14:textId="77777777" w:rsidR="00451BDE" w:rsidRDefault="00451BDE" w:rsidP="0068194B">
      <w:r>
        <w:separator/>
      </w:r>
    </w:p>
    <w:p w14:paraId="3308B11C" w14:textId="77777777" w:rsidR="00451BDE" w:rsidRDefault="00451BDE"/>
    <w:p w14:paraId="6F7F4D9F" w14:textId="77777777" w:rsidR="00451BDE" w:rsidRDefault="00451BDE"/>
  </w:footnote>
  <w:footnote w:type="continuationSeparator" w:id="0">
    <w:p w14:paraId="63F6C7FF" w14:textId="77777777" w:rsidR="00451BDE" w:rsidRDefault="00451BDE" w:rsidP="0068194B">
      <w:r>
        <w:continuationSeparator/>
      </w:r>
    </w:p>
    <w:p w14:paraId="0D637196" w14:textId="77777777" w:rsidR="00451BDE" w:rsidRDefault="00451BDE"/>
    <w:p w14:paraId="3B0939D8" w14:textId="77777777" w:rsidR="00451BDE" w:rsidRDefault="00451B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FE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9130F9" wp14:editId="0C10BAB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B79A0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A135511"/>
    <w:multiLevelType w:val="multilevel"/>
    <w:tmpl w:val="7B5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AA0259"/>
    <w:multiLevelType w:val="multilevel"/>
    <w:tmpl w:val="77F8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D966A4"/>
    <w:multiLevelType w:val="multilevel"/>
    <w:tmpl w:val="D87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5868298">
    <w:abstractNumId w:val="9"/>
  </w:num>
  <w:num w:numId="2" w16cid:durableId="309402946">
    <w:abstractNumId w:val="8"/>
  </w:num>
  <w:num w:numId="3" w16cid:durableId="64963237">
    <w:abstractNumId w:val="7"/>
  </w:num>
  <w:num w:numId="4" w16cid:durableId="1593587586">
    <w:abstractNumId w:val="6"/>
  </w:num>
  <w:num w:numId="5" w16cid:durableId="142158309">
    <w:abstractNumId w:val="10"/>
  </w:num>
  <w:num w:numId="6" w16cid:durableId="66003143">
    <w:abstractNumId w:val="3"/>
  </w:num>
  <w:num w:numId="7" w16cid:durableId="1187061953">
    <w:abstractNumId w:val="12"/>
  </w:num>
  <w:num w:numId="8" w16cid:durableId="85735427">
    <w:abstractNumId w:val="2"/>
  </w:num>
  <w:num w:numId="9" w16cid:durableId="409888737">
    <w:abstractNumId w:val="13"/>
  </w:num>
  <w:num w:numId="10" w16cid:durableId="1708794028">
    <w:abstractNumId w:val="5"/>
  </w:num>
  <w:num w:numId="11" w16cid:durableId="1661619397">
    <w:abstractNumId w:val="4"/>
  </w:num>
  <w:num w:numId="12" w16cid:durableId="565798487">
    <w:abstractNumId w:val="1"/>
  </w:num>
  <w:num w:numId="13" w16cid:durableId="818812600">
    <w:abstractNumId w:val="0"/>
  </w:num>
  <w:num w:numId="14" w16cid:durableId="1308825440">
    <w:abstractNumId w:val="11"/>
  </w:num>
  <w:num w:numId="15" w16cid:durableId="1303072282">
    <w:abstractNumId w:val="15"/>
  </w:num>
  <w:num w:numId="16" w16cid:durableId="19928311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DE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1500B"/>
    <w:rsid w:val="001427E1"/>
    <w:rsid w:val="001576FC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1BD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7377"/>
    <w:rsid w:val="00692703"/>
    <w:rsid w:val="006A1962"/>
    <w:rsid w:val="006B5D48"/>
    <w:rsid w:val="006B75D4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43F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2741"/>
    <w:rsid w:val="00E9528E"/>
    <w:rsid w:val="00EA5099"/>
    <w:rsid w:val="00EA60A7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E9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highlight-placeholder-parent">
    <w:name w:val="highlight-placeholder-parent"/>
    <w:basedOn w:val="Normal"/>
    <w:rsid w:val="00E9274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b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20C3B5052C436E81978C0EC0CEE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65802-F929-4193-BA3F-8622463E48C7}"/>
      </w:docPartPr>
      <w:docPartBody>
        <w:p w:rsidR="00E94A40" w:rsidRDefault="00B10005">
          <w:pPr>
            <w:pStyle w:val="FF20C3B5052C436E81978C0EC0CEEDC8"/>
          </w:pPr>
          <w:r w:rsidRPr="00CF1A49">
            <w:t>·</w:t>
          </w:r>
        </w:p>
      </w:docPartBody>
    </w:docPart>
    <w:docPart>
      <w:docPartPr>
        <w:name w:val="8CF035E20B3F4443B995939728DB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94370-1F4C-4AD6-9528-655187C6718A}"/>
      </w:docPartPr>
      <w:docPartBody>
        <w:p w:rsidR="00E94A40" w:rsidRDefault="00B10005">
          <w:pPr>
            <w:pStyle w:val="8CF035E20B3F4443B995939728DB093E"/>
          </w:pPr>
          <w:r w:rsidRPr="00CF1A49">
            <w:t>Experience</w:t>
          </w:r>
        </w:p>
      </w:docPartBody>
    </w:docPart>
    <w:docPart>
      <w:docPartPr>
        <w:name w:val="A523FE26FF0C4568A2966B5B1D95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64A59-7B8C-4467-AF52-E2622777446C}"/>
      </w:docPartPr>
      <w:docPartBody>
        <w:p w:rsidR="00E94A40" w:rsidRDefault="00B10005">
          <w:pPr>
            <w:pStyle w:val="A523FE26FF0C4568A2966B5B1D9523F3"/>
          </w:pPr>
          <w:r w:rsidRPr="00CF1A49">
            <w:t>Education</w:t>
          </w:r>
        </w:p>
      </w:docPartBody>
    </w:docPart>
    <w:docPart>
      <w:docPartPr>
        <w:name w:val="88ABD17D61A2431792E8F37266CD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2F83B-AD0C-42B2-8446-A08FD89B2759}"/>
      </w:docPartPr>
      <w:docPartBody>
        <w:p w:rsidR="00E94A40" w:rsidRDefault="00B10005">
          <w:pPr>
            <w:pStyle w:val="88ABD17D61A2431792E8F37266CDC24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05"/>
    <w:rsid w:val="00B10005"/>
    <w:rsid w:val="00E9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20C3B5052C436E81978C0EC0CEEDC8">
    <w:name w:val="FF20C3B5052C436E81978C0EC0CEEDC8"/>
  </w:style>
  <w:style w:type="paragraph" w:customStyle="1" w:styleId="8CF035E20B3F4443B995939728DB093E">
    <w:name w:val="8CF035E20B3F4443B995939728DB09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523FE26FF0C4568A2966B5B1D9523F3">
    <w:name w:val="A523FE26FF0C4568A2966B5B1D9523F3"/>
  </w:style>
  <w:style w:type="paragraph" w:customStyle="1" w:styleId="88ABD17D61A2431792E8F37266CDC24E">
    <w:name w:val="88ABD17D61A2431792E8F37266CDC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2022-10-28T00:12:00Z</dcterms:created>
  <dcterms:modified xsi:type="dcterms:W3CDTF">2022-10-28T00:12:00Z</dcterms:modified>
  <cp:category/>
</cp:coreProperties>
</file>